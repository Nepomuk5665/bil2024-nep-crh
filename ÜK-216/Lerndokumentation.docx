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6BD943386ED9EE4B9D8B9D3E401C458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A73DFDA" w14:textId="0D4FB1B1" w:rsidR="00D62895" w:rsidRDefault="00B20A2C" w:rsidP="00D62895">
          <w:pPr>
            <w:pStyle w:val="Title"/>
            <w:spacing w:after="1000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>Lerndokumentation</w:t>
          </w:r>
        </w:p>
      </w:sdtContent>
    </w:sdt>
    <w:p w14:paraId="3A5F7959" w14:textId="4F4506C0" w:rsidR="00D62895" w:rsidRPr="00FD180F" w:rsidRDefault="007569A8" w:rsidP="007569A8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88ACFE045F5E7843AB38A49164CB0AC1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B20A2C">
            <w:t>ÜK 216</w:t>
          </w:r>
        </w:sdtContent>
      </w:sdt>
    </w:p>
    <w:p w14:paraId="7BBF2C49" w14:textId="77777777" w:rsidR="00D62895" w:rsidRDefault="00D62895" w:rsidP="00F12074">
      <w:pPr>
        <w:pStyle w:val="UntertitelnichtIndexiert"/>
      </w:pPr>
      <w:r>
        <w:t>Dokumentinformationen</w:t>
      </w:r>
    </w:p>
    <w:p w14:paraId="7012EE5E" w14:textId="77777777" w:rsidR="00D62895" w:rsidRDefault="00D62895" w:rsidP="00D62895">
      <w:pPr>
        <w:pStyle w:val="NoSpacing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FILENAME   \* MERGEFORMAT </w:instrText>
      </w:r>
      <w:r>
        <w:rPr>
          <w:sz w:val="20"/>
          <w:szCs w:val="20"/>
        </w:rPr>
        <w:fldChar w:fldCharType="separate"/>
      </w:r>
      <w:r w:rsidR="00B20A2C">
        <w:rPr>
          <w:noProof/>
          <w:sz w:val="20"/>
          <w:szCs w:val="20"/>
        </w:rPr>
        <w:t>Document1</w:t>
      </w:r>
      <w:r>
        <w:rPr>
          <w:sz w:val="20"/>
          <w:szCs w:val="20"/>
        </w:rPr>
        <w:fldChar w:fldCharType="end"/>
      </w:r>
    </w:p>
    <w:p w14:paraId="214F841C" w14:textId="6A40AEAA" w:rsidR="00D62895" w:rsidRDefault="00D62895" w:rsidP="00D62895">
      <w:pPr>
        <w:pStyle w:val="NoSpacing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SAVEDATE  \@ "dd.MM.yyyy"  \* MERGEFORMAT </w:instrText>
      </w:r>
      <w:r>
        <w:rPr>
          <w:sz w:val="20"/>
          <w:szCs w:val="20"/>
        </w:rPr>
        <w:fldChar w:fldCharType="separate"/>
      </w:r>
      <w:r w:rsidR="008E3F4E">
        <w:rPr>
          <w:noProof/>
          <w:sz w:val="20"/>
          <w:szCs w:val="20"/>
        </w:rPr>
        <w:t>29.11.2024</w:t>
      </w:r>
      <w:r>
        <w:rPr>
          <w:sz w:val="20"/>
          <w:szCs w:val="20"/>
        </w:rPr>
        <w:fldChar w:fldCharType="end"/>
      </w:r>
    </w:p>
    <w:p w14:paraId="028BF8AC" w14:textId="77777777" w:rsidR="00D62895" w:rsidRDefault="00D62895" w:rsidP="00F12074">
      <w:pPr>
        <w:pStyle w:val="UntertitelnichtIndexiert"/>
      </w:pPr>
      <w:r>
        <w:t>Autoreninformationen</w:t>
      </w:r>
    </w:p>
    <w:p w14:paraId="4ECF916F" w14:textId="77777777" w:rsidR="00D62895" w:rsidRDefault="00D62895" w:rsidP="00D62895">
      <w:pPr>
        <w:pStyle w:val="NoSpacing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308A16F767ED56418099DC4510E03CA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B20A2C">
            <w:rPr>
              <w:sz w:val="20"/>
              <w:szCs w:val="20"/>
            </w:rPr>
            <w:t>Nepomuk Crhonek</w:t>
          </w:r>
        </w:sdtContent>
      </w:sdt>
    </w:p>
    <w:p w14:paraId="0C0B3CF3" w14:textId="0011D528" w:rsidR="00D62895" w:rsidRDefault="00D62895" w:rsidP="00D62895">
      <w:pPr>
        <w:pStyle w:val="NoSpacing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E-Mail: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Firmen-E-Mail-Adresse"/>
          <w:tag w:val=""/>
          <w:id w:val="-573276769"/>
          <w:placeholder>
            <w:docPart w:val="5FF2FF228159DD4C9691BD4724834772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="00B20A2C">
            <w:rPr>
              <w:sz w:val="20"/>
              <w:szCs w:val="20"/>
            </w:rPr>
            <w:t>nepomuk.crhonek@noseryoung.com</w:t>
          </w:r>
        </w:sdtContent>
      </w:sdt>
    </w:p>
    <w:p w14:paraId="262DF6CB" w14:textId="433DAACB" w:rsidR="00D62895" w:rsidRDefault="00D62895" w:rsidP="00D62895">
      <w:pPr>
        <w:pStyle w:val="NoSpacing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Tel:</w:t>
      </w:r>
      <w:r>
        <w:rPr>
          <w:sz w:val="20"/>
          <w:szCs w:val="20"/>
        </w:rPr>
        <w:tab/>
        <w:t xml:space="preserve">+41 </w:t>
      </w:r>
      <w:r w:rsidR="00B20A2C">
        <w:rPr>
          <w:sz w:val="20"/>
          <w:szCs w:val="20"/>
        </w:rPr>
        <w:t>78 223 87 60</w:t>
      </w:r>
    </w:p>
    <w:p w14:paraId="4C618C48" w14:textId="77777777" w:rsidR="00D62895" w:rsidRDefault="00D62895" w:rsidP="00D62895">
      <w:pPr>
        <w:spacing w:after="200" w:line="276" w:lineRule="auto"/>
      </w:pPr>
    </w:p>
    <w:p w14:paraId="554F8B62" w14:textId="77777777" w:rsidR="00D62895" w:rsidRDefault="00D62895" w:rsidP="00D62895">
      <w:pPr>
        <w:spacing w:after="200" w:line="276" w:lineRule="auto"/>
        <w:sectPr w:rsidR="00D62895" w:rsidSect="004A71A0">
          <w:headerReference w:type="default" r:id="rId12"/>
          <w:footerReference w:type="default" r:id="rId13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67A317A6" w14:textId="77777777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6A7DDBAD" w14:textId="632EB7D3" w:rsidR="00B20A2C" w:rsidRDefault="001B4442">
      <w:pPr>
        <w:pStyle w:val="TOC1"/>
        <w:rPr>
          <w:rFonts w:asciiTheme="minorHAnsi" w:hAnsiTheme="minorHAnsi"/>
          <w:kern w:val="2"/>
          <w:szCs w:val="24"/>
          <w:lang w:val="en-US" w:eastAsia="en-US"/>
          <w14:ligatures w14:val="standardContextual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183767651" w:history="1">
        <w:r w:rsidR="00B20A2C" w:rsidRPr="00AE3D21">
          <w:rPr>
            <w:rStyle w:val="Hyperlink"/>
          </w:rPr>
          <w:t>1</w:t>
        </w:r>
        <w:r w:rsidR="00B20A2C">
          <w:rPr>
            <w:rFonts w:asciiTheme="minorHAnsi" w:hAnsiTheme="minorHAnsi"/>
            <w:kern w:val="2"/>
            <w:szCs w:val="24"/>
            <w:lang w:val="en-US" w:eastAsia="en-US"/>
            <w14:ligatures w14:val="standardContextual"/>
          </w:rPr>
          <w:tab/>
        </w:r>
        <w:r w:rsidR="00B20A2C" w:rsidRPr="00AE3D21">
          <w:rPr>
            <w:rStyle w:val="Hyperlink"/>
          </w:rPr>
          <w:t>Ta</w:t>
        </w:r>
        <w:r w:rsidR="00B20A2C" w:rsidRPr="00AE3D21">
          <w:rPr>
            <w:rStyle w:val="Hyperlink"/>
          </w:rPr>
          <w:t>g</w:t>
        </w:r>
        <w:r w:rsidR="00B20A2C" w:rsidRPr="00AE3D21">
          <w:rPr>
            <w:rStyle w:val="Hyperlink"/>
          </w:rPr>
          <w:t xml:space="preserve"> 1</w:t>
        </w:r>
        <w:r w:rsidR="00B20A2C">
          <w:rPr>
            <w:webHidden/>
          </w:rPr>
          <w:tab/>
        </w:r>
        <w:r w:rsidR="00B20A2C">
          <w:rPr>
            <w:webHidden/>
          </w:rPr>
          <w:fldChar w:fldCharType="begin"/>
        </w:r>
        <w:r w:rsidR="00B20A2C">
          <w:rPr>
            <w:webHidden/>
          </w:rPr>
          <w:instrText xml:space="preserve"> PAGEREF _Toc183767651 \h </w:instrText>
        </w:r>
        <w:r w:rsidR="00B20A2C">
          <w:rPr>
            <w:webHidden/>
          </w:rPr>
        </w:r>
        <w:r w:rsidR="00B20A2C">
          <w:rPr>
            <w:webHidden/>
          </w:rPr>
          <w:fldChar w:fldCharType="separate"/>
        </w:r>
        <w:r w:rsidR="00B20A2C">
          <w:rPr>
            <w:webHidden/>
          </w:rPr>
          <w:t>4</w:t>
        </w:r>
        <w:r w:rsidR="00B20A2C">
          <w:rPr>
            <w:webHidden/>
          </w:rPr>
          <w:fldChar w:fldCharType="end"/>
        </w:r>
      </w:hyperlink>
    </w:p>
    <w:p w14:paraId="7961596E" w14:textId="3DBAAF4C" w:rsidR="00B20A2C" w:rsidRDefault="00B20A2C">
      <w:pPr>
        <w:pStyle w:val="TOC2"/>
        <w:tabs>
          <w:tab w:val="left" w:pos="720"/>
          <w:tab w:val="right" w:leader="dot" w:pos="9344"/>
        </w:tabs>
        <w:rPr>
          <w:rFonts w:asciiTheme="minorHAnsi" w:hAnsiTheme="minorHAnsi"/>
          <w:noProof/>
          <w:kern w:val="2"/>
          <w:szCs w:val="24"/>
          <w:lang w:val="en-US" w:eastAsia="en-US"/>
          <w14:ligatures w14:val="standardContextual"/>
        </w:rPr>
      </w:pPr>
      <w:hyperlink w:anchor="_Toc183767652" w:history="1">
        <w:r w:rsidRPr="00AE3D21">
          <w:rPr>
            <w:rStyle w:val="Hyperlink"/>
            <w:rFonts w:cs="Arial"/>
            <w:noProof/>
          </w:rPr>
          <w:t>1.1</w:t>
        </w:r>
        <w:r>
          <w:rPr>
            <w:rFonts w:asciiTheme="minorHAnsi" w:hAnsiTheme="minorHAns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AE3D21">
          <w:rPr>
            <w:rStyle w:val="Hyperlink"/>
            <w:rFonts w:cs="Arial"/>
            <w:noProof/>
          </w:rPr>
          <w:t>Tag</w:t>
        </w:r>
        <w:r w:rsidRPr="00AE3D21">
          <w:rPr>
            <w:rStyle w:val="Hyperlink"/>
            <w:rFonts w:cs="Arial"/>
            <w:noProof/>
          </w:rPr>
          <w:t>e</w:t>
        </w:r>
        <w:r w:rsidRPr="00AE3D21">
          <w:rPr>
            <w:rStyle w:val="Hyperlink"/>
            <w:rFonts w:cs="Arial"/>
            <w:noProof/>
          </w:rPr>
          <w:t>sablauf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_Toc183767652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B0CC25" w14:textId="16CA198A" w:rsidR="00B20A2C" w:rsidRDefault="00B20A2C">
      <w:pPr>
        <w:pStyle w:val="TOC2"/>
        <w:tabs>
          <w:tab w:val="left" w:pos="720"/>
          <w:tab w:val="right" w:leader="dot" w:pos="9344"/>
        </w:tabs>
        <w:rPr>
          <w:rFonts w:asciiTheme="minorHAnsi" w:hAnsiTheme="minorHAnsi"/>
          <w:noProof/>
          <w:kern w:val="2"/>
          <w:szCs w:val="24"/>
          <w:lang w:val="en-US" w:eastAsia="en-US"/>
          <w14:ligatures w14:val="standardContextual"/>
        </w:rPr>
      </w:pPr>
      <w:hyperlink w:anchor="_Toc183767653" w:history="1">
        <w:r w:rsidRPr="00AE3D21">
          <w:rPr>
            <w:rStyle w:val="Hyperlink"/>
            <w:noProof/>
          </w:rPr>
          <w:t>1.2</w:t>
        </w:r>
        <w:r>
          <w:rPr>
            <w:rFonts w:asciiTheme="minorHAnsi" w:hAnsiTheme="minorHAns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AE3D21">
          <w:rPr>
            <w:rStyle w:val="Hyperlink"/>
            <w:noProof/>
          </w:rPr>
          <w:t>Probleme/Hilfestellungen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_Toc183767653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947298" w14:textId="6DF73532" w:rsidR="00B20A2C" w:rsidRDefault="00B20A2C">
      <w:pPr>
        <w:pStyle w:val="TOC2"/>
        <w:tabs>
          <w:tab w:val="left" w:pos="720"/>
          <w:tab w:val="right" w:leader="dot" w:pos="9344"/>
        </w:tabs>
        <w:rPr>
          <w:rFonts w:asciiTheme="minorHAnsi" w:hAnsiTheme="minorHAnsi"/>
          <w:noProof/>
          <w:kern w:val="2"/>
          <w:szCs w:val="24"/>
          <w:lang w:val="en-US" w:eastAsia="en-US"/>
          <w14:ligatures w14:val="standardContextual"/>
        </w:rPr>
      </w:pPr>
      <w:hyperlink w:anchor="_Toc183767654" w:history="1">
        <w:r w:rsidRPr="00AE3D21">
          <w:rPr>
            <w:rStyle w:val="Hyperlink"/>
            <w:rFonts w:cs="Arial"/>
            <w:noProof/>
          </w:rPr>
          <w:t>1.3</w:t>
        </w:r>
        <w:r>
          <w:rPr>
            <w:rFonts w:asciiTheme="minorHAnsi" w:hAnsiTheme="minorHAns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AE3D21">
          <w:rPr>
            <w:rStyle w:val="Hyperlink"/>
            <w:rFonts w:cs="Arial"/>
            <w:noProof/>
          </w:rPr>
          <w:t>Reflexion/Erkenntnisse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_Toc183767654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FD122D" w14:textId="117269A6" w:rsidR="00B20A2C" w:rsidRDefault="00B20A2C">
      <w:pPr>
        <w:pStyle w:val="TOC1"/>
        <w:rPr>
          <w:rFonts w:asciiTheme="minorHAnsi" w:hAnsiTheme="minorHAnsi"/>
          <w:kern w:val="2"/>
          <w:szCs w:val="24"/>
          <w:lang w:val="en-US" w:eastAsia="en-US"/>
          <w14:ligatures w14:val="standardContextual"/>
        </w:rPr>
      </w:pPr>
      <w:hyperlink w:anchor="_Toc183767655" w:history="1">
        <w:r w:rsidRPr="00AE3D21">
          <w:rPr>
            <w:rStyle w:val="Hyperlink"/>
          </w:rPr>
          <w:t>2</w:t>
        </w:r>
        <w:r>
          <w:rPr>
            <w:rFonts w:asciiTheme="minorHAnsi" w:hAnsiTheme="minorHAnsi"/>
            <w:kern w:val="2"/>
            <w:szCs w:val="24"/>
            <w:lang w:val="en-US" w:eastAsia="en-US"/>
            <w14:ligatures w14:val="standardContextual"/>
          </w:rPr>
          <w:tab/>
        </w:r>
        <w:r w:rsidRPr="00AE3D21">
          <w:rPr>
            <w:rStyle w:val="Hyperlink"/>
          </w:rPr>
          <w:t>Tag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_Toc183767655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BAF23D6" w14:textId="2B6D1B59" w:rsidR="00B20A2C" w:rsidRDefault="00B20A2C">
      <w:pPr>
        <w:pStyle w:val="TOC2"/>
        <w:tabs>
          <w:tab w:val="left" w:pos="720"/>
          <w:tab w:val="right" w:leader="dot" w:pos="9344"/>
        </w:tabs>
        <w:rPr>
          <w:rFonts w:asciiTheme="minorHAnsi" w:hAnsiTheme="minorHAnsi"/>
          <w:noProof/>
          <w:kern w:val="2"/>
          <w:szCs w:val="24"/>
          <w:lang w:val="en-US" w:eastAsia="en-US"/>
          <w14:ligatures w14:val="standardContextual"/>
        </w:rPr>
      </w:pPr>
      <w:hyperlink w:anchor="_Toc183767656" w:history="1">
        <w:r w:rsidRPr="00AE3D21">
          <w:rPr>
            <w:rStyle w:val="Hyperlink"/>
            <w:rFonts w:cs="Arial"/>
            <w:noProof/>
          </w:rPr>
          <w:t>2.1</w:t>
        </w:r>
        <w:r>
          <w:rPr>
            <w:rFonts w:asciiTheme="minorHAnsi" w:hAnsiTheme="minorHAns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AE3D21">
          <w:rPr>
            <w:rStyle w:val="Hyperlink"/>
            <w:rFonts w:cs="Arial"/>
            <w:noProof/>
          </w:rPr>
          <w:t>Tagesablauf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_Toc183767656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FE9A44" w14:textId="0010948D" w:rsidR="00B20A2C" w:rsidRDefault="00B20A2C">
      <w:pPr>
        <w:pStyle w:val="TOC2"/>
        <w:tabs>
          <w:tab w:val="left" w:pos="720"/>
          <w:tab w:val="right" w:leader="dot" w:pos="9344"/>
        </w:tabs>
        <w:rPr>
          <w:rFonts w:asciiTheme="minorHAnsi" w:hAnsiTheme="minorHAnsi"/>
          <w:noProof/>
          <w:kern w:val="2"/>
          <w:szCs w:val="24"/>
          <w:lang w:val="en-US" w:eastAsia="en-US"/>
          <w14:ligatures w14:val="standardContextual"/>
        </w:rPr>
      </w:pPr>
      <w:hyperlink w:anchor="_Toc183767657" w:history="1">
        <w:r w:rsidRPr="00AE3D21">
          <w:rPr>
            <w:rStyle w:val="Hyperlink"/>
            <w:noProof/>
          </w:rPr>
          <w:t>2.2</w:t>
        </w:r>
        <w:r>
          <w:rPr>
            <w:rFonts w:asciiTheme="minorHAnsi" w:hAnsiTheme="minorHAns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AE3D21">
          <w:rPr>
            <w:rStyle w:val="Hyperlink"/>
            <w:noProof/>
          </w:rPr>
          <w:t>Probleme/Hilfestellungen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_Toc183767657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70EE27" w14:textId="39E0A3BB" w:rsidR="00B20A2C" w:rsidRDefault="00B20A2C">
      <w:pPr>
        <w:pStyle w:val="TOC2"/>
        <w:tabs>
          <w:tab w:val="left" w:pos="720"/>
          <w:tab w:val="right" w:leader="dot" w:pos="9344"/>
        </w:tabs>
        <w:rPr>
          <w:rFonts w:asciiTheme="minorHAnsi" w:hAnsiTheme="minorHAnsi"/>
          <w:noProof/>
          <w:kern w:val="2"/>
          <w:szCs w:val="24"/>
          <w:lang w:val="en-US" w:eastAsia="en-US"/>
          <w14:ligatures w14:val="standardContextual"/>
        </w:rPr>
      </w:pPr>
      <w:hyperlink w:anchor="_Toc183767658" w:history="1">
        <w:r w:rsidRPr="00AE3D21">
          <w:rPr>
            <w:rStyle w:val="Hyperlink"/>
            <w:rFonts w:cs="Arial"/>
            <w:noProof/>
          </w:rPr>
          <w:t>2.3</w:t>
        </w:r>
        <w:r>
          <w:rPr>
            <w:rFonts w:asciiTheme="minorHAnsi" w:hAnsiTheme="minorHAnsi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AE3D21">
          <w:rPr>
            <w:rStyle w:val="Hyperlink"/>
            <w:rFonts w:cs="Arial"/>
            <w:noProof/>
          </w:rPr>
          <w:t>Reflexion/Erkenntnisse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_Toc183767658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DDC47D" w14:textId="096D4B01" w:rsidR="00B20A2C" w:rsidRDefault="001B4442" w:rsidP="00A50B26">
      <w:pPr>
        <w:pStyle w:val="Subtitle"/>
      </w:pPr>
      <w:r>
        <w:fldChar w:fldCharType="end"/>
      </w:r>
    </w:p>
    <w:p w14:paraId="300E4CA5" w14:textId="77777777" w:rsidR="00B20A2C" w:rsidRDefault="00B20A2C" w:rsidP="00A50B26">
      <w:pPr>
        <w:pStyle w:val="Subtitle"/>
      </w:pPr>
    </w:p>
    <w:p w14:paraId="097A3783" w14:textId="77777777" w:rsidR="00B20A2C" w:rsidRDefault="00B20A2C" w:rsidP="00A50B26">
      <w:pPr>
        <w:pStyle w:val="Subtitle"/>
      </w:pPr>
    </w:p>
    <w:p w14:paraId="77DF83A1" w14:textId="77777777" w:rsidR="00B20A2C" w:rsidRDefault="00B20A2C" w:rsidP="00A50B26">
      <w:pPr>
        <w:pStyle w:val="Subtitle"/>
      </w:pPr>
    </w:p>
    <w:p w14:paraId="56BBD3F3" w14:textId="77777777" w:rsidR="00B20A2C" w:rsidRDefault="00B20A2C" w:rsidP="00A50B26">
      <w:pPr>
        <w:pStyle w:val="Subtitle"/>
      </w:pPr>
    </w:p>
    <w:p w14:paraId="7F7F3659" w14:textId="77777777" w:rsidR="00B20A2C" w:rsidRDefault="00B20A2C" w:rsidP="00A50B26">
      <w:pPr>
        <w:pStyle w:val="Subtitle"/>
      </w:pPr>
    </w:p>
    <w:p w14:paraId="2C753AAC" w14:textId="77777777" w:rsidR="00B20A2C" w:rsidRDefault="00B20A2C" w:rsidP="00A50B26">
      <w:pPr>
        <w:pStyle w:val="Subtitle"/>
      </w:pPr>
    </w:p>
    <w:p w14:paraId="6CA158A0" w14:textId="77777777" w:rsidR="00B20A2C" w:rsidRDefault="00B20A2C" w:rsidP="00A50B26">
      <w:pPr>
        <w:pStyle w:val="Subtitle"/>
      </w:pPr>
    </w:p>
    <w:p w14:paraId="031F8B27" w14:textId="77777777" w:rsidR="00B20A2C" w:rsidRDefault="00B20A2C" w:rsidP="00A50B26">
      <w:pPr>
        <w:pStyle w:val="Subtitle"/>
      </w:pPr>
    </w:p>
    <w:p w14:paraId="224C201C" w14:textId="77777777" w:rsidR="00B20A2C" w:rsidRDefault="00B20A2C" w:rsidP="00A50B26">
      <w:pPr>
        <w:pStyle w:val="Subtitle"/>
      </w:pPr>
    </w:p>
    <w:p w14:paraId="7921041F" w14:textId="77777777" w:rsidR="00B20A2C" w:rsidRDefault="00B20A2C" w:rsidP="00A50B26">
      <w:pPr>
        <w:pStyle w:val="Subtitle"/>
      </w:pPr>
    </w:p>
    <w:p w14:paraId="04A3CA77" w14:textId="77777777" w:rsidR="00B20A2C" w:rsidRDefault="00B20A2C" w:rsidP="00A50B26">
      <w:pPr>
        <w:pStyle w:val="Subtitle"/>
      </w:pPr>
    </w:p>
    <w:p w14:paraId="45531D1A" w14:textId="77777777" w:rsidR="00B20A2C" w:rsidRDefault="00B20A2C" w:rsidP="00A50B26">
      <w:pPr>
        <w:pStyle w:val="Subtitle"/>
      </w:pPr>
    </w:p>
    <w:p w14:paraId="5D0141CF" w14:textId="77777777" w:rsidR="00B20A2C" w:rsidRDefault="00B20A2C" w:rsidP="00A50B26">
      <w:pPr>
        <w:pStyle w:val="Subtitle"/>
      </w:pPr>
    </w:p>
    <w:p w14:paraId="6F6A794B" w14:textId="77777777" w:rsidR="00B20A2C" w:rsidRDefault="00B20A2C" w:rsidP="00A50B26">
      <w:pPr>
        <w:pStyle w:val="Subtitle"/>
      </w:pPr>
    </w:p>
    <w:p w14:paraId="66F12E14" w14:textId="77777777" w:rsidR="00B20A2C" w:rsidRDefault="00B20A2C" w:rsidP="00A50B26">
      <w:pPr>
        <w:pStyle w:val="Subtitle"/>
      </w:pPr>
    </w:p>
    <w:p w14:paraId="5F2D10AB" w14:textId="77777777" w:rsidR="00B20A2C" w:rsidRDefault="00B20A2C" w:rsidP="00A50B26">
      <w:pPr>
        <w:pStyle w:val="Subtitle"/>
      </w:pPr>
    </w:p>
    <w:p w14:paraId="26C6F2A7" w14:textId="77777777" w:rsidR="00B26CF3" w:rsidRDefault="00B26CF3" w:rsidP="00D62895"/>
    <w:p w14:paraId="3957CB2F" w14:textId="77777777" w:rsidR="00B26CF3" w:rsidRDefault="00B26CF3" w:rsidP="00D62895">
      <w:pPr>
        <w:sectPr w:rsidR="00B26CF3" w:rsidSect="004A71A0">
          <w:headerReference w:type="default" r:id="rId14"/>
          <w:footerReference w:type="default" r:id="rId15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781A8DBB" w14:textId="72BAF890" w:rsidR="00E421E7" w:rsidRDefault="00B20A2C" w:rsidP="00E421E7">
      <w:pPr>
        <w:pStyle w:val="Heading1"/>
      </w:pPr>
      <w:bookmarkStart w:id="20" w:name="_Toc303332170"/>
      <w:bookmarkStart w:id="21" w:name="_Toc269125073"/>
      <w:bookmarkStart w:id="22" w:name="_Toc183767651"/>
      <w:r>
        <w:lastRenderedPageBreak/>
        <w:t>Tag 1</w:t>
      </w:r>
      <w:bookmarkEnd w:id="22"/>
    </w:p>
    <w:p w14:paraId="2DBC3FF6" w14:textId="4A4FC234" w:rsidR="00E421E7" w:rsidRPr="00052382" w:rsidRDefault="00B20A2C" w:rsidP="00E421E7">
      <w:pPr>
        <w:pStyle w:val="Heading2"/>
        <w:rPr>
          <w:rFonts w:cs="Arial"/>
        </w:rPr>
      </w:pPr>
      <w:bookmarkStart w:id="23" w:name="_Toc183767652"/>
      <w:bookmarkEnd w:id="20"/>
      <w:r>
        <w:rPr>
          <w:rFonts w:cs="Arial"/>
        </w:rPr>
        <w:t>Tagesablauf</w:t>
      </w:r>
      <w:bookmarkEnd w:id="23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  <w:gridCol w:w="6390"/>
        <w:gridCol w:w="1429"/>
      </w:tblGrid>
      <w:tr w:rsidR="00B20A2C" w:rsidRPr="00052382" w14:paraId="59F01F0B" w14:textId="19C81906" w:rsidTr="00DA54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969BCE" w14:textId="38181D38" w:rsidR="00B20A2C" w:rsidRPr="00052382" w:rsidRDefault="00B20A2C">
            <w:pPr>
              <w:pStyle w:val="Tabelleninhalt"/>
              <w:rPr>
                <w:rFonts w:cs="Arial"/>
                <w:b/>
              </w:rPr>
            </w:pPr>
            <w:bookmarkStart w:id="24" w:name="_Toc303332171"/>
            <w:r>
              <w:rPr>
                <w:rFonts w:cs="Arial"/>
                <w:b/>
              </w:rPr>
              <w:t>Tag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E40DBF" w14:textId="77777777" w:rsidR="00B20A2C" w:rsidRPr="00052382" w:rsidRDefault="00B20A2C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Beschreibung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74C6C9" w14:textId="77777777" w:rsidR="00B20A2C" w:rsidRPr="00052382" w:rsidRDefault="00B20A2C">
            <w:pPr>
              <w:pStyle w:val="Tabelleninhalt"/>
              <w:rPr>
                <w:rFonts w:cs="Arial"/>
                <w:b/>
              </w:rPr>
            </w:pPr>
          </w:p>
        </w:tc>
      </w:tr>
      <w:tr w:rsidR="00B20A2C" w:rsidRPr="00052382" w14:paraId="109952E7" w14:textId="16FACB10" w:rsidTr="00DA54FB">
        <w:trPr>
          <w:trHeight w:val="3239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665A" w14:textId="7BC28580" w:rsidR="00B20A2C" w:rsidRDefault="00B20A2C" w:rsidP="00B20A2C">
            <w:pPr>
              <w:pStyle w:val="Tabelleninhalt"/>
              <w:jc w:val="center"/>
              <w:rPr>
                <w:rFonts w:cs="Arial"/>
              </w:rPr>
            </w:pPr>
            <w:r>
              <w:rPr>
                <w:rFonts w:cs="Arial"/>
              </w:rPr>
              <w:t>Mittwoch</w:t>
            </w:r>
          </w:p>
          <w:p w14:paraId="70BF7398" w14:textId="77777777" w:rsidR="00B20A2C" w:rsidRDefault="00B20A2C" w:rsidP="00B20A2C">
            <w:pPr>
              <w:pStyle w:val="Tabelleninhalt"/>
              <w:jc w:val="center"/>
              <w:rPr>
                <w:rFonts w:cs="Arial"/>
              </w:rPr>
            </w:pPr>
            <w:r>
              <w:rPr>
                <w:rFonts w:cs="Arial"/>
              </w:rPr>
              <w:t>29.11.2024</w:t>
            </w:r>
          </w:p>
          <w:p w14:paraId="4094E2C2" w14:textId="00373879" w:rsidR="00B20A2C" w:rsidRDefault="00B20A2C" w:rsidP="00B20A2C">
            <w:pPr>
              <w:pStyle w:val="Tabelleninhalt"/>
              <w:jc w:val="center"/>
              <w:rPr>
                <w:rFonts w:cs="Arial"/>
              </w:rPr>
            </w:pPr>
            <w:r>
              <w:rPr>
                <w:rFonts w:cs="Arial"/>
              </w:rPr>
              <w:t>Noser Young</w:t>
            </w:r>
          </w:p>
          <w:p w14:paraId="6BE3CDD9" w14:textId="71837E11" w:rsidR="00B20A2C" w:rsidRDefault="00B20A2C" w:rsidP="00B20A2C">
            <w:pPr>
              <w:pStyle w:val="Tabelleninhalt"/>
              <w:jc w:val="center"/>
              <w:rPr>
                <w:rFonts w:cs="Arial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A150" w14:textId="7C8EC815" w:rsidR="00B20A2C" w:rsidRDefault="00E36198">
            <w:pPr>
              <w:pStyle w:val="Tabelleninhalt"/>
              <w:rPr>
                <w:rFonts w:cs="Arial"/>
                <w:bCs/>
              </w:rPr>
            </w:pPr>
            <w:bookmarkStart w:id="25" w:name="OLE_LINK6"/>
            <w:r>
              <w:rPr>
                <w:rFonts w:cs="Arial"/>
                <w:bCs/>
              </w:rPr>
              <w:t xml:space="preserve">Einstieg </w:t>
            </w:r>
            <w:r w:rsidRPr="00B20A2C">
              <w:rPr>
                <w:rFonts w:cs="Arial"/>
                <w:bCs/>
              </w:rPr>
              <w:t>zum</w:t>
            </w:r>
            <w:r w:rsidR="00DA54FB">
              <w:rPr>
                <w:rFonts w:cs="Arial"/>
                <w:bCs/>
              </w:rPr>
              <w:t xml:space="preserve"> ÜK 216</w:t>
            </w:r>
          </w:p>
          <w:p w14:paraId="0E63604B" w14:textId="7110936B" w:rsidR="00DA54FB" w:rsidRDefault="00DA54FB">
            <w:pPr>
              <w:pStyle w:val="Tabelleninhal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Aufteilung von Kapiteln zum lesen</w:t>
            </w:r>
          </w:p>
          <w:p w14:paraId="271E93B0" w14:textId="36BFF8B0" w:rsidR="00DA54FB" w:rsidRDefault="00DA54FB">
            <w:pPr>
              <w:pStyle w:val="Tabelleninhal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Kapitel 4-7 </w:t>
            </w:r>
            <w:r w:rsidR="00E36198">
              <w:rPr>
                <w:rFonts w:cs="Arial"/>
                <w:bCs/>
              </w:rPr>
              <w:t>gelesen</w:t>
            </w:r>
            <w:r>
              <w:rPr>
                <w:rFonts w:cs="Arial"/>
                <w:bCs/>
              </w:rPr>
              <w:t xml:space="preserve"> </w:t>
            </w:r>
          </w:p>
          <w:p w14:paraId="5556EA78" w14:textId="034F0C13" w:rsidR="00DA54FB" w:rsidRDefault="00DA54FB">
            <w:pPr>
              <w:pStyle w:val="Tabelleninhal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Angefangen mit der Wissenssammlung</w:t>
            </w:r>
          </w:p>
          <w:p w14:paraId="4EAC82E3" w14:textId="5691325D" w:rsidR="00DA54FB" w:rsidRDefault="00DA54FB">
            <w:pPr>
              <w:pStyle w:val="Tabelleninhal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Ausgetauscht </w:t>
            </w:r>
            <w:r w:rsidR="00207B0C">
              <w:rPr>
                <w:rFonts w:cs="Arial"/>
                <w:bCs/>
              </w:rPr>
              <w:t>über die nichtgelesenen Kapitel</w:t>
            </w:r>
            <w:r>
              <w:rPr>
                <w:rFonts w:cs="Arial"/>
                <w:bCs/>
              </w:rPr>
              <w:t xml:space="preserve"> </w:t>
            </w:r>
          </w:p>
          <w:p w14:paraId="66B40661" w14:textId="684482F3" w:rsidR="00207B0C" w:rsidRDefault="00207B0C">
            <w:pPr>
              <w:pStyle w:val="Tabelleninhal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Input zu </w:t>
            </w:r>
            <w:r w:rsidRPr="00207B0C">
              <w:rPr>
                <w:rFonts w:cs="Arial"/>
                <w:bCs/>
              </w:rPr>
              <w:t xml:space="preserve">Sicherheits-Risiken von </w:t>
            </w:r>
            <w:proofErr w:type="spellStart"/>
            <w:r w:rsidRPr="00207B0C">
              <w:rPr>
                <w:rFonts w:cs="Arial"/>
                <w:bCs/>
              </w:rPr>
              <w:t>IoE</w:t>
            </w:r>
            <w:proofErr w:type="spellEnd"/>
            <w:r w:rsidRPr="00207B0C">
              <w:rPr>
                <w:rFonts w:cs="Arial"/>
                <w:bCs/>
              </w:rPr>
              <w:t>-Systemen</w:t>
            </w:r>
          </w:p>
          <w:p w14:paraId="3DDE3F09" w14:textId="12F054C0" w:rsidR="00207B0C" w:rsidRDefault="00207B0C">
            <w:pPr>
              <w:pStyle w:val="Tabelleninhal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Lerndokumentation geschrieben</w:t>
            </w:r>
          </w:p>
          <w:bookmarkEnd w:id="25"/>
          <w:p w14:paraId="1D5CEA68" w14:textId="613C96B4" w:rsidR="00DA54FB" w:rsidRPr="00B20A2C" w:rsidRDefault="00DA54FB">
            <w:pPr>
              <w:pStyle w:val="Tabelleninhal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Total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B47E1" w14:textId="77777777" w:rsidR="00B20A2C" w:rsidRDefault="00DA54FB">
            <w:pPr>
              <w:pStyle w:val="Tabelleninhalt"/>
              <w:rPr>
                <w:rFonts w:cs="Arial"/>
                <w:b/>
              </w:rPr>
            </w:pPr>
            <w:bookmarkStart w:id="26" w:name="OLE_LINK4"/>
            <w:r>
              <w:rPr>
                <w:rFonts w:cs="Arial"/>
                <w:b/>
              </w:rPr>
              <w:t>142</w:t>
            </w:r>
          </w:p>
          <w:p w14:paraId="7BC95814" w14:textId="2780DCDE" w:rsidR="00DA54FB" w:rsidRDefault="00DA54FB">
            <w:pPr>
              <w:pStyle w:val="Tabelleninhal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</w:t>
            </w:r>
          </w:p>
          <w:p w14:paraId="4C0508BA" w14:textId="643B4648" w:rsidR="00DA54FB" w:rsidRDefault="00DA54FB">
            <w:pPr>
              <w:pStyle w:val="Tabelleninhal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57</w:t>
            </w:r>
          </w:p>
          <w:p w14:paraId="3BFF424D" w14:textId="2EDF349F" w:rsidR="00DA54FB" w:rsidRDefault="00207B0C">
            <w:pPr>
              <w:pStyle w:val="Tabelleninhal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91</w:t>
            </w:r>
          </w:p>
          <w:p w14:paraId="72C6D871" w14:textId="77B7D500" w:rsidR="00DA54FB" w:rsidRDefault="00DA54FB">
            <w:pPr>
              <w:pStyle w:val="Tabelleninhal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84</w:t>
            </w:r>
          </w:p>
          <w:p w14:paraId="0E5E1132" w14:textId="67A307FE" w:rsidR="00207B0C" w:rsidRDefault="00207B0C">
            <w:pPr>
              <w:pStyle w:val="Tabelleninhal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86</w:t>
            </w:r>
          </w:p>
          <w:p w14:paraId="1C6A6DDF" w14:textId="7FDD4696" w:rsidR="00207B0C" w:rsidRDefault="00207B0C">
            <w:pPr>
              <w:pStyle w:val="Tabelleninhal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34</w:t>
            </w:r>
          </w:p>
          <w:bookmarkEnd w:id="26"/>
          <w:p w14:paraId="2E4CE793" w14:textId="7F2A77FE" w:rsidR="00DA54FB" w:rsidRPr="00252174" w:rsidRDefault="00DA54FB">
            <w:pPr>
              <w:pStyle w:val="Tabelleninhal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504</w:t>
            </w:r>
          </w:p>
        </w:tc>
      </w:tr>
    </w:tbl>
    <w:p w14:paraId="295A63C6" w14:textId="77777777" w:rsidR="00CC7E6F" w:rsidRDefault="00CC7E6F" w:rsidP="00CC7E6F">
      <w:pPr>
        <w:pStyle w:val="Heading2"/>
        <w:numPr>
          <w:ilvl w:val="0"/>
          <w:numId w:val="0"/>
        </w:numPr>
        <w:ind w:left="576" w:hanging="576"/>
      </w:pPr>
      <w:bookmarkStart w:id="27" w:name="_Toc183767653"/>
      <w:bookmarkEnd w:id="24"/>
    </w:p>
    <w:p w14:paraId="40628327" w14:textId="398473C7" w:rsidR="00E421E7" w:rsidRDefault="00B20A2C" w:rsidP="00812836">
      <w:pPr>
        <w:pStyle w:val="Heading2"/>
      </w:pPr>
      <w:r>
        <w:t>Probleme/Hilfestellungen</w:t>
      </w:r>
      <w:bookmarkEnd w:id="27"/>
    </w:p>
    <w:p w14:paraId="718263D0" w14:textId="301FF327" w:rsidR="00B20A2C" w:rsidRPr="00B20A2C" w:rsidRDefault="00B75953" w:rsidP="00B20A2C">
      <w:r>
        <w:t xml:space="preserve">Heute hatten wir keine Probleme da wir uns nur informiert haben über </w:t>
      </w:r>
      <w:r w:rsidR="00090B1B">
        <w:t>IoT (</w:t>
      </w:r>
      <w:r>
        <w:t xml:space="preserve">Internet </w:t>
      </w:r>
      <w:proofErr w:type="spellStart"/>
      <w:r>
        <w:t>of</w:t>
      </w:r>
      <w:proofErr w:type="spellEnd"/>
      <w:r>
        <w:t xml:space="preserve"> Things).</w:t>
      </w:r>
    </w:p>
    <w:p w14:paraId="22C8821D" w14:textId="24F2E096" w:rsidR="00B20A2C" w:rsidRDefault="00B20A2C" w:rsidP="00B20A2C">
      <w:pPr>
        <w:pStyle w:val="Heading2"/>
        <w:jc w:val="both"/>
        <w:rPr>
          <w:rFonts w:cs="Arial"/>
        </w:rPr>
      </w:pPr>
      <w:bookmarkStart w:id="28" w:name="_Toc183767654"/>
      <w:r>
        <w:rPr>
          <w:rFonts w:cs="Arial"/>
        </w:rPr>
        <w:t>Reflexion/Erkenntnisse</w:t>
      </w:r>
      <w:bookmarkEnd w:id="28"/>
    </w:p>
    <w:p w14:paraId="010B2578" w14:textId="5997DB3C" w:rsidR="00B20A2C" w:rsidRPr="00B20A2C" w:rsidRDefault="00090B1B" w:rsidP="00B20A2C">
      <w:r>
        <w:t xml:space="preserve">Ich finde ich habe </w:t>
      </w:r>
      <w:r w:rsidR="00207B0C">
        <w:t>gut</w:t>
      </w:r>
      <w:r>
        <w:t xml:space="preserve"> gearbeitet da unsere Lerngruppe sehr motiviert ist. </w:t>
      </w:r>
      <w:r w:rsidR="00207B0C">
        <w:t xml:space="preserve">Wir haben uns gegenseitig unterstützt bei allen </w:t>
      </w:r>
      <w:r w:rsidR="004240DE">
        <w:t>Dokumenten,</w:t>
      </w:r>
      <w:r w:rsidR="00207B0C">
        <w:t xml:space="preserve"> die wir schreiben mussten</w:t>
      </w:r>
      <w:r w:rsidR="004240DE">
        <w:t xml:space="preserve"> und haben uns Sachen vom Input nochmals </w:t>
      </w:r>
      <w:proofErr w:type="gramStart"/>
      <w:r w:rsidR="004240DE">
        <w:t>erklärt</w:t>
      </w:r>
      <w:proofErr w:type="gramEnd"/>
      <w:r w:rsidR="004240DE">
        <w:t xml:space="preserve"> falls es jemand nicht verstanden hat.</w:t>
      </w:r>
    </w:p>
    <w:bookmarkEnd w:id="21"/>
    <w:p w14:paraId="23AA1066" w14:textId="398A824E" w:rsidR="00B20A2C" w:rsidRDefault="00E421E7" w:rsidP="00B20A2C">
      <w:pPr>
        <w:pStyle w:val="Heading1"/>
      </w:pPr>
      <w:r>
        <w:br w:type="page"/>
      </w:r>
      <w:bookmarkStart w:id="29" w:name="_Toc183767655"/>
      <w:r w:rsidR="00B20A2C">
        <w:lastRenderedPageBreak/>
        <w:t>Tag 2</w:t>
      </w:r>
      <w:bookmarkEnd w:id="29"/>
    </w:p>
    <w:p w14:paraId="4E43F00C" w14:textId="77777777" w:rsidR="00B20A2C" w:rsidRPr="00052382" w:rsidRDefault="00B20A2C" w:rsidP="00B20A2C">
      <w:pPr>
        <w:pStyle w:val="Heading2"/>
        <w:rPr>
          <w:rFonts w:cs="Arial"/>
        </w:rPr>
      </w:pPr>
      <w:bookmarkStart w:id="30" w:name="_Toc183767656"/>
      <w:r>
        <w:rPr>
          <w:rFonts w:cs="Arial"/>
        </w:rPr>
        <w:t>Tagesablauf</w:t>
      </w:r>
      <w:bookmarkEnd w:id="30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  <w:gridCol w:w="6390"/>
        <w:gridCol w:w="1429"/>
      </w:tblGrid>
      <w:tr w:rsidR="00B20A2C" w:rsidRPr="00052382" w14:paraId="27C7C6A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5CD1C8" w14:textId="77777777" w:rsidR="00B20A2C" w:rsidRPr="00052382" w:rsidRDefault="00B20A2C">
            <w:pPr>
              <w:pStyle w:val="Tabelleninhal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Tag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E89BD4" w14:textId="77777777" w:rsidR="00B20A2C" w:rsidRPr="00052382" w:rsidRDefault="00B20A2C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Beschreibung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AEFA5E" w14:textId="77777777" w:rsidR="00B20A2C" w:rsidRPr="00052382" w:rsidRDefault="00B20A2C">
            <w:pPr>
              <w:pStyle w:val="Tabelleninhalt"/>
              <w:rPr>
                <w:rFonts w:cs="Arial"/>
                <w:b/>
              </w:rPr>
            </w:pPr>
          </w:p>
        </w:tc>
      </w:tr>
      <w:tr w:rsidR="00B20A2C" w:rsidRPr="00052382" w14:paraId="0A8AA221" w14:textId="77777777" w:rsidTr="00B20A2C">
        <w:trPr>
          <w:trHeight w:val="3419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1091" w14:textId="0427B5E9" w:rsidR="00B20A2C" w:rsidRDefault="00B20A2C" w:rsidP="00B20A2C">
            <w:pPr>
              <w:pStyle w:val="Tabelleninhalt"/>
              <w:jc w:val="center"/>
              <w:rPr>
                <w:rFonts w:cs="Arial"/>
              </w:rPr>
            </w:pPr>
            <w:r>
              <w:rPr>
                <w:rFonts w:cs="Arial"/>
              </w:rPr>
              <w:t>Donnerstag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4ABD" w14:textId="1986743A" w:rsidR="00B20A2C" w:rsidRPr="00252174" w:rsidRDefault="00B20A2C">
            <w:pPr>
              <w:pStyle w:val="Tabelleninhalt"/>
              <w:rPr>
                <w:rFonts w:cs="Arial"/>
              </w:rPr>
            </w:pP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1A1D" w14:textId="77777777" w:rsidR="00B20A2C" w:rsidRPr="00252174" w:rsidRDefault="00B20A2C">
            <w:pPr>
              <w:pStyle w:val="Tabelleninhalt"/>
              <w:rPr>
                <w:rFonts w:cs="Arial"/>
                <w:b/>
              </w:rPr>
            </w:pPr>
          </w:p>
        </w:tc>
      </w:tr>
    </w:tbl>
    <w:p w14:paraId="037A8C6E" w14:textId="77777777" w:rsidR="00B20A2C" w:rsidRDefault="00B20A2C" w:rsidP="00B20A2C">
      <w:pPr>
        <w:pStyle w:val="Heading2"/>
      </w:pPr>
      <w:bookmarkStart w:id="31" w:name="_Toc183767657"/>
      <w:r>
        <w:t>Probleme/Hilfestellungen</w:t>
      </w:r>
      <w:bookmarkEnd w:id="31"/>
    </w:p>
    <w:p w14:paraId="1120F981" w14:textId="77777777" w:rsidR="00B20A2C" w:rsidRPr="00B20A2C" w:rsidRDefault="00B20A2C" w:rsidP="00B20A2C"/>
    <w:p w14:paraId="78CDE400" w14:textId="77777777" w:rsidR="00B20A2C" w:rsidRPr="00052382" w:rsidRDefault="00B20A2C" w:rsidP="00B20A2C">
      <w:pPr>
        <w:pStyle w:val="Heading2"/>
        <w:jc w:val="both"/>
        <w:rPr>
          <w:rFonts w:cs="Arial"/>
        </w:rPr>
      </w:pPr>
      <w:bookmarkStart w:id="32" w:name="_Toc183767658"/>
      <w:r>
        <w:rPr>
          <w:rFonts w:cs="Arial"/>
        </w:rPr>
        <w:t>Reflexion/Erkenntnisse</w:t>
      </w:r>
      <w:bookmarkEnd w:id="32"/>
    </w:p>
    <w:p w14:paraId="362C09A9" w14:textId="0DB0CAC4" w:rsidR="00812836" w:rsidRPr="00812836" w:rsidRDefault="00812836" w:rsidP="00B20A2C">
      <w:pPr>
        <w:pStyle w:val="Heading1"/>
        <w:numPr>
          <w:ilvl w:val="0"/>
          <w:numId w:val="0"/>
        </w:numPr>
        <w:ind w:left="709" w:hanging="709"/>
      </w:pPr>
    </w:p>
    <w:sectPr w:rsidR="00812836" w:rsidRPr="00812836" w:rsidSect="004A71A0">
      <w:footerReference w:type="default" r:id="rId16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0F59F" w14:textId="77777777" w:rsidR="0085534C" w:rsidRDefault="0085534C" w:rsidP="00E4787B">
      <w:pPr>
        <w:spacing w:after="0"/>
      </w:pPr>
      <w:r>
        <w:separator/>
      </w:r>
    </w:p>
  </w:endnote>
  <w:endnote w:type="continuationSeparator" w:id="0">
    <w:p w14:paraId="784FEF23" w14:textId="77777777" w:rsidR="0085534C" w:rsidRDefault="0085534C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E8282" w14:textId="77777777" w:rsidR="006D5503" w:rsidRPr="00413D19" w:rsidRDefault="00413D19" w:rsidP="00413D19">
    <w:pPr>
      <w:pStyle w:val="Footer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319F9127" wp14:editId="51905A36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F4172" w14:textId="77777777" w:rsidR="008D7E10" w:rsidRPr="004A71A0" w:rsidRDefault="004A71A0" w:rsidP="00B111A4">
    <w:pPr>
      <w:pStyle w:val="Footer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4BCA99A9" wp14:editId="3675D5B7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635146385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272B8" w14:textId="77777777" w:rsidR="008D7E10" w:rsidRPr="004A71A0" w:rsidRDefault="004A71A0" w:rsidP="00B111A4">
    <w:pPr>
      <w:pStyle w:val="Footer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6194A7D8" wp14:editId="1EF7E58F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04122" w14:textId="77777777" w:rsidR="0085534C" w:rsidRDefault="0085534C" w:rsidP="00E4787B">
      <w:pPr>
        <w:spacing w:after="0"/>
      </w:pPr>
      <w:r>
        <w:separator/>
      </w:r>
    </w:p>
  </w:footnote>
  <w:footnote w:type="continuationSeparator" w:id="0">
    <w:p w14:paraId="015842D0" w14:textId="77777777" w:rsidR="0085534C" w:rsidRDefault="0085534C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D9BAB" w14:textId="25F0D182" w:rsidR="004A71A0" w:rsidRPr="00BC384F" w:rsidRDefault="007A14AD" w:rsidP="004A71A0">
    <w:pPr>
      <w:pStyle w:val="Header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78720" behindDoc="0" locked="0" layoutInCell="1" allowOverlap="1" wp14:anchorId="567FC296" wp14:editId="7E58D991">
          <wp:simplePos x="0" y="0"/>
          <wp:positionH relativeFrom="margin">
            <wp:align>right</wp:align>
          </wp:positionH>
          <wp:positionV relativeFrom="paragraph">
            <wp:posOffset>93345</wp:posOffset>
          </wp:positionV>
          <wp:extent cx="2120526" cy="581025"/>
          <wp:effectExtent l="0" t="0" r="0" b="0"/>
          <wp:wrapSquare wrapText="bothSides"/>
          <wp:docPr id="4" name="Picture 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526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20A2C">
          <w:rPr>
            <w:rFonts w:cs="Arial"/>
            <w:b/>
          </w:rPr>
          <w:t>Lerndokumentation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14:paraId="2C09C0DF" w14:textId="558CD3BB" w:rsidR="004A71A0" w:rsidRPr="00BC384F" w:rsidRDefault="00B20A2C" w:rsidP="004A71A0">
        <w:pPr>
          <w:pStyle w:val="Header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ÜK 216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0D38E502" w14:textId="77777777" w:rsidR="006D5503" w:rsidRPr="004A71A0" w:rsidRDefault="006D5503" w:rsidP="004A71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F6EDA" w14:textId="4032F862" w:rsidR="004A71A0" w:rsidRPr="00BC384F" w:rsidRDefault="007A14AD" w:rsidP="004A71A0">
    <w:pPr>
      <w:pStyle w:val="Header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76672" behindDoc="0" locked="0" layoutInCell="1" allowOverlap="1" wp14:anchorId="29E1A9AD" wp14:editId="51372671">
          <wp:simplePos x="0" y="0"/>
          <wp:positionH relativeFrom="margin">
            <wp:align>right</wp:align>
          </wp:positionH>
          <wp:positionV relativeFrom="paragraph">
            <wp:posOffset>90805</wp:posOffset>
          </wp:positionV>
          <wp:extent cx="2120526" cy="581025"/>
          <wp:effectExtent l="0" t="0" r="0" b="0"/>
          <wp:wrapSquare wrapText="bothSides"/>
          <wp:docPr id="908921754" name="Picture 908921754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526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20A2C">
          <w:rPr>
            <w:rFonts w:cs="Arial"/>
            <w:b/>
          </w:rPr>
          <w:t>Lerndokumentation</w:t>
        </w:r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14:paraId="6F1C7796" w14:textId="5DD74495" w:rsidR="004A71A0" w:rsidRPr="00BC384F" w:rsidRDefault="00B20A2C" w:rsidP="004A71A0">
        <w:pPr>
          <w:pStyle w:val="Header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ÜK 216</w:t>
        </w:r>
      </w:p>
    </w:sdtContent>
  </w:sdt>
  <w:p w14:paraId="32249FE4" w14:textId="77777777" w:rsidR="00C1280D" w:rsidRPr="004A71A0" w:rsidRDefault="00C1280D" w:rsidP="004A71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475306">
    <w:abstractNumId w:val="0"/>
  </w:num>
  <w:num w:numId="2" w16cid:durableId="1820538675">
    <w:abstractNumId w:val="1"/>
  </w:num>
  <w:num w:numId="3" w16cid:durableId="1161968520">
    <w:abstractNumId w:val="5"/>
  </w:num>
  <w:num w:numId="4" w16cid:durableId="1349483546">
    <w:abstractNumId w:val="2"/>
  </w:num>
  <w:num w:numId="5" w16cid:durableId="974798610">
    <w:abstractNumId w:val="3"/>
  </w:num>
  <w:num w:numId="6" w16cid:durableId="21710598">
    <w:abstractNumId w:val="4"/>
  </w:num>
  <w:num w:numId="7" w16cid:durableId="443036039">
    <w:abstractNumId w:val="6"/>
  </w:num>
  <w:num w:numId="8" w16cid:durableId="168251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2C"/>
    <w:rsid w:val="00003E01"/>
    <w:rsid w:val="00004C86"/>
    <w:rsid w:val="00006067"/>
    <w:rsid w:val="000643FE"/>
    <w:rsid w:val="00081F7A"/>
    <w:rsid w:val="0008552E"/>
    <w:rsid w:val="00090B1B"/>
    <w:rsid w:val="00090F35"/>
    <w:rsid w:val="00096678"/>
    <w:rsid w:val="000C2513"/>
    <w:rsid w:val="000D6BCB"/>
    <w:rsid w:val="000E1822"/>
    <w:rsid w:val="000E196E"/>
    <w:rsid w:val="001008AE"/>
    <w:rsid w:val="0010426F"/>
    <w:rsid w:val="001131E1"/>
    <w:rsid w:val="00144DF8"/>
    <w:rsid w:val="00181C34"/>
    <w:rsid w:val="001877A0"/>
    <w:rsid w:val="001B4442"/>
    <w:rsid w:val="001C3B26"/>
    <w:rsid w:val="001C4AF6"/>
    <w:rsid w:val="001C4E05"/>
    <w:rsid w:val="001F081A"/>
    <w:rsid w:val="00207B0C"/>
    <w:rsid w:val="00253FE1"/>
    <w:rsid w:val="0025614D"/>
    <w:rsid w:val="00262C7A"/>
    <w:rsid w:val="002B307A"/>
    <w:rsid w:val="002D3A96"/>
    <w:rsid w:val="00320637"/>
    <w:rsid w:val="003260D0"/>
    <w:rsid w:val="003309B0"/>
    <w:rsid w:val="003403B6"/>
    <w:rsid w:val="0035330B"/>
    <w:rsid w:val="00370A48"/>
    <w:rsid w:val="00397D83"/>
    <w:rsid w:val="003D377E"/>
    <w:rsid w:val="003E24A1"/>
    <w:rsid w:val="003F0C34"/>
    <w:rsid w:val="003F0E53"/>
    <w:rsid w:val="003F63D9"/>
    <w:rsid w:val="00401611"/>
    <w:rsid w:val="00413D19"/>
    <w:rsid w:val="00416F49"/>
    <w:rsid w:val="004240DE"/>
    <w:rsid w:val="00450E75"/>
    <w:rsid w:val="004708A0"/>
    <w:rsid w:val="00485C08"/>
    <w:rsid w:val="00497F02"/>
    <w:rsid w:val="004A71A0"/>
    <w:rsid w:val="004A7BF4"/>
    <w:rsid w:val="004C3B53"/>
    <w:rsid w:val="004C3B62"/>
    <w:rsid w:val="004C4491"/>
    <w:rsid w:val="004D3C43"/>
    <w:rsid w:val="004E28C1"/>
    <w:rsid w:val="004F5673"/>
    <w:rsid w:val="005319BF"/>
    <w:rsid w:val="0053675C"/>
    <w:rsid w:val="005A0453"/>
    <w:rsid w:val="005A18EF"/>
    <w:rsid w:val="005C1047"/>
    <w:rsid w:val="005C7B50"/>
    <w:rsid w:val="005D52CF"/>
    <w:rsid w:val="005D72F7"/>
    <w:rsid w:val="00611587"/>
    <w:rsid w:val="0061560A"/>
    <w:rsid w:val="00642388"/>
    <w:rsid w:val="00642E8E"/>
    <w:rsid w:val="00655EAE"/>
    <w:rsid w:val="00680298"/>
    <w:rsid w:val="006A73B3"/>
    <w:rsid w:val="006B5F94"/>
    <w:rsid w:val="006C2205"/>
    <w:rsid w:val="006D42A4"/>
    <w:rsid w:val="006D44E7"/>
    <w:rsid w:val="006D5503"/>
    <w:rsid w:val="006F172D"/>
    <w:rsid w:val="0071769F"/>
    <w:rsid w:val="0073459C"/>
    <w:rsid w:val="00751889"/>
    <w:rsid w:val="00751F18"/>
    <w:rsid w:val="007569A8"/>
    <w:rsid w:val="0076568B"/>
    <w:rsid w:val="007767F7"/>
    <w:rsid w:val="00780BB4"/>
    <w:rsid w:val="007863B8"/>
    <w:rsid w:val="007A14AD"/>
    <w:rsid w:val="007B2181"/>
    <w:rsid w:val="007C0E45"/>
    <w:rsid w:val="007C316D"/>
    <w:rsid w:val="007C7B8F"/>
    <w:rsid w:val="007E4BA5"/>
    <w:rsid w:val="00812836"/>
    <w:rsid w:val="00827513"/>
    <w:rsid w:val="0083525C"/>
    <w:rsid w:val="0085534C"/>
    <w:rsid w:val="00874747"/>
    <w:rsid w:val="008810D0"/>
    <w:rsid w:val="008A7F24"/>
    <w:rsid w:val="008C3DC3"/>
    <w:rsid w:val="008D0AF3"/>
    <w:rsid w:val="008D7E10"/>
    <w:rsid w:val="008E3F4E"/>
    <w:rsid w:val="008E7605"/>
    <w:rsid w:val="009073CB"/>
    <w:rsid w:val="00910101"/>
    <w:rsid w:val="00912E1B"/>
    <w:rsid w:val="009146FF"/>
    <w:rsid w:val="009263C1"/>
    <w:rsid w:val="00941AFE"/>
    <w:rsid w:val="00976D34"/>
    <w:rsid w:val="00997169"/>
    <w:rsid w:val="009973E9"/>
    <w:rsid w:val="009A121B"/>
    <w:rsid w:val="009C0577"/>
    <w:rsid w:val="009C6E21"/>
    <w:rsid w:val="009D2343"/>
    <w:rsid w:val="009E2AE2"/>
    <w:rsid w:val="009F019A"/>
    <w:rsid w:val="00A0169D"/>
    <w:rsid w:val="00A04D72"/>
    <w:rsid w:val="00A059D2"/>
    <w:rsid w:val="00A37966"/>
    <w:rsid w:val="00A50B26"/>
    <w:rsid w:val="00A67076"/>
    <w:rsid w:val="00A75080"/>
    <w:rsid w:val="00A84743"/>
    <w:rsid w:val="00A90606"/>
    <w:rsid w:val="00AA0D7F"/>
    <w:rsid w:val="00AD4D48"/>
    <w:rsid w:val="00AE2802"/>
    <w:rsid w:val="00AF2D2C"/>
    <w:rsid w:val="00B016E7"/>
    <w:rsid w:val="00B111A4"/>
    <w:rsid w:val="00B113C3"/>
    <w:rsid w:val="00B20A2C"/>
    <w:rsid w:val="00B26CF3"/>
    <w:rsid w:val="00B30397"/>
    <w:rsid w:val="00B63B51"/>
    <w:rsid w:val="00B644D2"/>
    <w:rsid w:val="00B65542"/>
    <w:rsid w:val="00B75953"/>
    <w:rsid w:val="00B81659"/>
    <w:rsid w:val="00B846C2"/>
    <w:rsid w:val="00B8546A"/>
    <w:rsid w:val="00BA272E"/>
    <w:rsid w:val="00BC46F0"/>
    <w:rsid w:val="00BD6ED9"/>
    <w:rsid w:val="00BE095F"/>
    <w:rsid w:val="00BF211C"/>
    <w:rsid w:val="00C1280D"/>
    <w:rsid w:val="00C21751"/>
    <w:rsid w:val="00C40738"/>
    <w:rsid w:val="00C52DDC"/>
    <w:rsid w:val="00C8303A"/>
    <w:rsid w:val="00C8557D"/>
    <w:rsid w:val="00C96B7D"/>
    <w:rsid w:val="00CA485D"/>
    <w:rsid w:val="00CB2A18"/>
    <w:rsid w:val="00CC7E6F"/>
    <w:rsid w:val="00CD5380"/>
    <w:rsid w:val="00CE78A4"/>
    <w:rsid w:val="00D36552"/>
    <w:rsid w:val="00D45C93"/>
    <w:rsid w:val="00D54115"/>
    <w:rsid w:val="00D62895"/>
    <w:rsid w:val="00D76BB5"/>
    <w:rsid w:val="00D852E3"/>
    <w:rsid w:val="00DA54FB"/>
    <w:rsid w:val="00DB0F8D"/>
    <w:rsid w:val="00DB3EE2"/>
    <w:rsid w:val="00DF303B"/>
    <w:rsid w:val="00DF3E60"/>
    <w:rsid w:val="00DF4F46"/>
    <w:rsid w:val="00E04241"/>
    <w:rsid w:val="00E065D4"/>
    <w:rsid w:val="00E2301D"/>
    <w:rsid w:val="00E34490"/>
    <w:rsid w:val="00E36198"/>
    <w:rsid w:val="00E42056"/>
    <w:rsid w:val="00E421E7"/>
    <w:rsid w:val="00E4784D"/>
    <w:rsid w:val="00E4787B"/>
    <w:rsid w:val="00E80132"/>
    <w:rsid w:val="00E91522"/>
    <w:rsid w:val="00E94DE6"/>
    <w:rsid w:val="00EC03B7"/>
    <w:rsid w:val="00EC2DE4"/>
    <w:rsid w:val="00EC66EB"/>
    <w:rsid w:val="00EE023A"/>
    <w:rsid w:val="00EF0193"/>
    <w:rsid w:val="00F12074"/>
    <w:rsid w:val="00F124E7"/>
    <w:rsid w:val="00F36839"/>
    <w:rsid w:val="00F53DC4"/>
    <w:rsid w:val="00F82CDF"/>
    <w:rsid w:val="00F92DE1"/>
    <w:rsid w:val="00F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8CA3B"/>
  <w15:docId w15:val="{1CF07E3D-AC7C-E943-A87D-0D921779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787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787B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TOC1">
    <w:name w:val="toc 1"/>
    <w:basedOn w:val="Normal"/>
    <w:next w:val="Normal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DefaultParagraphFont"/>
    <w:uiPriority w:val="99"/>
    <w:unhideWhenUsed/>
    <w:rsid w:val="00E2301D"/>
    <w:rPr>
      <w:color w:val="0000FF" w:themeColor="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A0D7F"/>
    <w:pPr>
      <w:spacing w:after="0"/>
    </w:pPr>
  </w:style>
  <w:style w:type="paragraph" w:styleId="NoSpacing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FollowedHyperlink">
    <w:name w:val="FollowedHyperlink"/>
    <w:basedOn w:val="DefaultParagraphFon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7966"/>
    <w:rPr>
      <w:color w:val="808080"/>
    </w:rPr>
  </w:style>
  <w:style w:type="paragraph" w:styleId="ListParagraph">
    <w:name w:val="List Paragraph"/>
    <w:basedOn w:val="Normal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Normal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TOC1"/>
    <w:autoRedefine/>
    <w:qFormat/>
    <w:rsid w:val="007C7B8F"/>
    <w:pPr>
      <w:spacing w:before="240" w:after="24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Normal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CaptionChar">
    <w:name w:val="Caption Char"/>
    <w:basedOn w:val="DefaultParagraphFont"/>
    <w:link w:val="Caption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4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epomukcrhonek/Downloads/vro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BD943386ED9EE4B9D8B9D3E401C4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B314A5-D598-2048-BF72-8C43986F34C8}"/>
      </w:docPartPr>
      <w:docPartBody>
        <w:p w:rsidR="00000000" w:rsidRDefault="00000000">
          <w:pPr>
            <w:pStyle w:val="6BD943386ED9EE4B9D8B9D3E401C4582"/>
          </w:pPr>
          <w:r w:rsidRPr="00684FFD">
            <w:rPr>
              <w:rStyle w:val="PlaceholderText"/>
            </w:rPr>
            <w:t>[Titel]</w:t>
          </w:r>
        </w:p>
      </w:docPartBody>
    </w:docPart>
    <w:docPart>
      <w:docPartPr>
        <w:name w:val="88ACFE045F5E7843AB38A49164C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2B741-6AD7-F74E-A55A-572D6308CBAD}"/>
      </w:docPartPr>
      <w:docPartBody>
        <w:p w:rsidR="00000000" w:rsidRDefault="00000000">
          <w:pPr>
            <w:pStyle w:val="88ACFE045F5E7843AB38A49164CB0AC1"/>
          </w:pPr>
          <w:r w:rsidRPr="00684FFD">
            <w:rPr>
              <w:rStyle w:val="PlaceholderText"/>
            </w:rPr>
            <w:t>[Betreff]</w:t>
          </w:r>
        </w:p>
      </w:docPartBody>
    </w:docPart>
    <w:docPart>
      <w:docPartPr>
        <w:name w:val="308A16F767ED56418099DC4510E03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CDEA2-DDC0-3A48-8017-0255508D3E11}"/>
      </w:docPartPr>
      <w:docPartBody>
        <w:p w:rsidR="00000000" w:rsidRDefault="00000000">
          <w:pPr>
            <w:pStyle w:val="308A16F767ED56418099DC4510E03CA3"/>
          </w:pPr>
          <w:r w:rsidRPr="00684FFD">
            <w:rPr>
              <w:rStyle w:val="PlaceholderText"/>
            </w:rPr>
            <w:t>[Autor]</w:t>
          </w:r>
        </w:p>
      </w:docPartBody>
    </w:docPart>
    <w:docPart>
      <w:docPartPr>
        <w:name w:val="5FF2FF228159DD4C9691BD4724834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36BDC-5070-A844-92A9-4F5004E3FAEA}"/>
      </w:docPartPr>
      <w:docPartBody>
        <w:p w:rsidR="00000000" w:rsidRDefault="00000000">
          <w:pPr>
            <w:pStyle w:val="5FF2FF228159DD4C9691BD4724834772"/>
          </w:pPr>
          <w:r w:rsidRPr="00684FFD">
            <w:rPr>
              <w:rStyle w:val="Placehold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D5"/>
    <w:rsid w:val="0073459C"/>
    <w:rsid w:val="00742199"/>
    <w:rsid w:val="00C6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14D5"/>
    <w:rPr>
      <w:color w:val="808080"/>
    </w:rPr>
  </w:style>
  <w:style w:type="paragraph" w:customStyle="1" w:styleId="6BD943386ED9EE4B9D8B9D3E401C4582">
    <w:name w:val="6BD943386ED9EE4B9D8B9D3E401C4582"/>
  </w:style>
  <w:style w:type="paragraph" w:customStyle="1" w:styleId="88ACFE045F5E7843AB38A49164CB0AC1">
    <w:name w:val="88ACFE045F5E7843AB38A49164CB0AC1"/>
  </w:style>
  <w:style w:type="paragraph" w:customStyle="1" w:styleId="308A16F767ED56418099DC4510E03CA3">
    <w:name w:val="308A16F767ED56418099DC4510E03CA3"/>
  </w:style>
  <w:style w:type="paragraph" w:customStyle="1" w:styleId="5FF2FF228159DD4C9691BD4724834772">
    <w:name w:val="5FF2FF228159DD4C9691BD4724834772"/>
  </w:style>
  <w:style w:type="paragraph" w:customStyle="1" w:styleId="352E7209BF703148A9F0EB0D31B7FD40">
    <w:name w:val="352E7209BF703148A9F0EB0D31B7FD40"/>
    <w:rsid w:val="00C614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nepomuk.crhonek@noseryoung.com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06c148-b44b-4150-a48e-c9e11c6384dc">
      <Terms xmlns="http://schemas.microsoft.com/office/infopath/2007/PartnerControls"/>
    </lcf76f155ced4ddcb4097134ff3c332f>
    <TaxCatchAll xmlns="b0d3a2a8-69d8-448b-8133-055c8e1aa51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21337BFA3C9E4D82574699F8ED984B" ma:contentTypeVersion="11" ma:contentTypeDescription="Ein neues Dokument erstellen." ma:contentTypeScope="" ma:versionID="d0065e7575a3665724e33cb7742e8d7d">
  <xsd:schema xmlns:xsd="http://www.w3.org/2001/XMLSchema" xmlns:xs="http://www.w3.org/2001/XMLSchema" xmlns:p="http://schemas.microsoft.com/office/2006/metadata/properties" xmlns:ns2="1206c148-b44b-4150-a48e-c9e11c6384dc" xmlns:ns3="b0d3a2a8-69d8-448b-8133-055c8e1aa511" targetNamespace="http://schemas.microsoft.com/office/2006/metadata/properties" ma:root="true" ma:fieldsID="5c97e36ac8f8a572f9504f173cd6a73c" ns2:_="" ns3:_="">
    <xsd:import namespace="1206c148-b44b-4150-a48e-c9e11c6384dc"/>
    <xsd:import namespace="b0d3a2a8-69d8-448b-8133-055c8e1aa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6c148-b44b-4150-a48e-c9e11c6384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73bf4c92-a798-4130-90b8-c2e9a5c437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d3a2a8-69d8-448b-8133-055c8e1aa51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eeb161-78ac-482a-ba55-086c021b5d65}" ma:internalName="TaxCatchAll" ma:showField="CatchAllData" ma:web="b0d3a2a8-69d8-448b-8133-055c8e1aa5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AF9132-AF58-4CBB-B245-7968075BCDDA}">
  <ds:schemaRefs>
    <ds:schemaRef ds:uri="http://schemas.microsoft.com/office/2006/metadata/properties"/>
    <ds:schemaRef ds:uri="http://schemas.microsoft.com/office/infopath/2007/PartnerControls"/>
    <ds:schemaRef ds:uri="1206c148-b44b-4150-a48e-c9e11c6384dc"/>
    <ds:schemaRef ds:uri="b0d3a2a8-69d8-448b-8133-055c8e1aa511"/>
  </ds:schemaRefs>
</ds:datastoreItem>
</file>

<file path=customXml/itemProps4.xml><?xml version="1.0" encoding="utf-8"?>
<ds:datastoreItem xmlns:ds="http://schemas.openxmlformats.org/officeDocument/2006/customXml" ds:itemID="{80D0A754-D62F-41B0-A8F1-4B8929ECBD2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55C8AC7-49AC-4DE4-99DA-A2BE3BB785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06c148-b44b-4150-a48e-c9e11c6384dc"/>
    <ds:schemaRef ds:uri="b0d3a2a8-69d8-448b-8133-055c8e1aa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vrolage.dotx</Template>
  <TotalTime>1534</TotalTime>
  <Pages>4</Pages>
  <Words>281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Noser Young AG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Lerndokumentation</dc:title>
  <dc:subject>ÜK 216</dc:subject>
  <dc:creator>Nepomuk Crhonek</dc:creator>
  <cp:keywords/>
  <dc:description/>
  <cp:lastModifiedBy>Nepomuk Crhonek</cp:lastModifiedBy>
  <cp:revision>1</cp:revision>
  <cp:lastPrinted>2010-08-09T14:16:00Z</cp:lastPrinted>
  <dcterms:created xsi:type="dcterms:W3CDTF">2024-11-29T09:37:00Z</dcterms:created>
  <dcterms:modified xsi:type="dcterms:W3CDTF">2024-12-04T15:53:00Z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0x0101005021337BFA3C9E4D82574699F8ED984B</vt:lpwstr>
  </property>
  <property fmtid="{D5CDD505-2E9C-101B-9397-08002B2CF9AE}" pid="3" name="Order">
    <vt:r8>11600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